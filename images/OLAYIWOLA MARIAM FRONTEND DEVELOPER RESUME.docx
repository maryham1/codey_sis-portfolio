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91E35A4BD7E349399470E752E10D26EF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352D5F" w14:paraId="5C11DED2" w14:textId="7777777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61A8052F" w14:textId="052CAA61" w:rsidR="00352D5F" w:rsidRDefault="00000000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3BB1099D963F4E6F9726490EC3E04032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0C324A">
                      <w:rPr>
                        <w:b w:val="0"/>
                        <w:bCs/>
                      </w:rPr>
                      <w:t>OLAYIWOLA MARIAM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05DBCB46" w14:textId="77777777" w:rsidR="00352D5F" w:rsidRDefault="00000000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eastAsia="ja-JP"/>
                  </w:rPr>
                  <mc:AlternateContent>
                    <mc:Choice Requires="wps">
                      <w:drawing>
                        <wp:inline distT="0" distB="0" distL="0" distR="0" wp14:anchorId="3CFC148B" wp14:editId="2DACDFE7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25B1444F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352D5F" w14:paraId="5234BCE6" w14:textId="7777777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349E0671" w14:textId="4BBBB493" w:rsidR="00352D5F" w:rsidRDefault="00000000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754840D8F8E7432EB4FF018E436626BB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Content>
                    <w:proofErr w:type="gramStart"/>
                    <w:r w:rsidR="000C324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24,OpEYemi</w:t>
                    </w:r>
                    <w:proofErr w:type="gramEnd"/>
                    <w:r w:rsidR="000C324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proofErr w:type="gramStart"/>
                    <w:r w:rsidR="000C324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area ,</w:t>
                    </w:r>
                    <w:proofErr w:type="gramEnd"/>
                    <w:r w:rsidR="000C324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idi-iroko </w:t>
                    </w:r>
                    <w:proofErr w:type="gramStart"/>
                    <w:r w:rsidR="000C324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street ,</w:t>
                    </w:r>
                    <w:proofErr w:type="gramEnd"/>
                    <w:r w:rsidR="000C324A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amuloko road, ibadan, oyo state, nigerria.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2D69E2F6" w14:textId="77777777" w:rsidR="00352D5F" w:rsidRDefault="00352D5F">
                <w:pPr>
                  <w:pStyle w:val="NoSpacing"/>
                </w:pPr>
              </w:p>
            </w:tc>
          </w:tr>
          <w:tr w:rsidR="00352D5F" w14:paraId="218CD2B0" w14:textId="77777777" w:rsidTr="005A3D34">
            <w:trPr>
              <w:trHeight w:val="386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4C3FB2F9" w14:textId="47B5EB5D" w:rsidR="00352D5F" w:rsidRDefault="00000000" w:rsidP="000C324A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b/>
                      <w:bCs/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B8C664826430436681D975832FB1DF39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Content>
                    <w:r w:rsidR="000C324A" w:rsidRPr="00B7440B">
                      <w:rPr>
                        <w:b/>
                        <w:bCs/>
                        <w:color w:val="93A299" w:themeColor="accent1"/>
                        <w:sz w:val="18"/>
                        <w:szCs w:val="18"/>
                      </w:rPr>
                      <w:t>09045808495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</w:t>
                </w:r>
                <w:r w:rsidRPr="00B7440B">
                  <w:rPr>
                    <w:b/>
                    <w:bCs/>
                    <w:color w:val="93A299" w:themeColor="accent1"/>
                    <w:sz w:val="18"/>
                    <w:szCs w:val="18"/>
                  </w:rPr>
                  <w:t xml:space="preserve">▪  </w:t>
                </w:r>
                <w:r w:rsidRPr="00B7440B">
                  <w:rPr>
                    <w:rFonts w:eastAsiaTheme="minorEastAsia"/>
                    <w:b/>
                    <w:bCs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b/>
                      <w:bCs/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FE27C3F87B7F42C0AAB069BEE82591C0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Content>
                    <w:r w:rsidR="000C324A" w:rsidRPr="00B7440B">
                      <w:rPr>
                        <w:b/>
                        <w:bCs/>
                        <w:color w:val="93A299" w:themeColor="accent1"/>
                        <w:sz w:val="18"/>
                        <w:szCs w:val="18"/>
                      </w:rPr>
                      <w:t>maryham4real@gmail.com</w:t>
                    </w:r>
                  </w:sdtContent>
                </w:sdt>
                <w:r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b/>
                      <w:bCs/>
                      <w:i/>
                      <w:iCs/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7C800D9ACD914E9C8E2B28AFE9FADD6A"/>
                    </w:placeholder>
                    <w:text/>
                  </w:sdtPr>
                  <w:sdtContent>
                    <w:r w:rsidR="00887B0F" w:rsidRPr="00B7440B">
                      <w:rPr>
                        <w:b/>
                        <w:bCs/>
                        <w:i/>
                        <w:iCs/>
                        <w:color w:val="93A299" w:themeColor="accent1"/>
                        <w:sz w:val="18"/>
                        <w:szCs w:val="18"/>
                      </w:rPr>
                      <w:t>LINKEDIN: https://www.linkedin.com/in/mariam-l-codey-sis-4bbb1031b/, TWITTER: https://x.com/Codey_sis, GitHub https://github.com/maryham1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2C1D81E" w14:textId="77777777" w:rsidR="00352D5F" w:rsidRDefault="00352D5F">
                <w:pPr>
                  <w:pStyle w:val="NoSpacing"/>
                </w:pPr>
              </w:p>
            </w:tc>
          </w:tr>
        </w:tbl>
        <w:p w14:paraId="327B70F8" w14:textId="77777777" w:rsidR="00352D5F" w:rsidRDefault="00000000">
          <w:pPr>
            <w:rPr>
              <w:b/>
              <w:bCs/>
            </w:rPr>
          </w:pPr>
        </w:p>
      </w:sdtContent>
    </w:sdt>
    <w:p w14:paraId="44A9BB6D" w14:textId="77777777" w:rsidR="00352D5F" w:rsidRDefault="00000000">
      <w:pPr>
        <w:pStyle w:val="SectionHeading"/>
      </w:pPr>
      <w:r>
        <w:t>Objectives</w:t>
      </w:r>
    </w:p>
    <w:p w14:paraId="3E881C90" w14:textId="6BF518DB" w:rsidR="00352D5F" w:rsidRDefault="00B7440B">
      <w:r>
        <w:t xml:space="preserve">To secure a </w:t>
      </w:r>
      <w:r w:rsidRPr="00B7440B">
        <w:rPr>
          <w:i/>
          <w:iCs/>
        </w:rPr>
        <w:t>Frontend Developer</w:t>
      </w:r>
      <w:r>
        <w:t xml:space="preserve"> role where I can apply my skills in </w:t>
      </w:r>
      <w:r w:rsidRPr="00EC202E">
        <w:rPr>
          <w:b/>
          <w:bCs/>
        </w:rPr>
        <w:t>HTML, CSS, JavaScript</w:t>
      </w:r>
      <w:r>
        <w:t>, and</w:t>
      </w:r>
      <w:r w:rsidR="00EC202E">
        <w:t xml:space="preserve"> </w:t>
      </w:r>
      <w:r w:rsidR="00EC202E" w:rsidRPr="00EC202E">
        <w:rPr>
          <w:b/>
          <w:bCs/>
        </w:rPr>
        <w:t>Tailwind CSS</w:t>
      </w:r>
      <w:r>
        <w:t xml:space="preserve"> to build responsive, user-friendly web applications that enhance customer experience and business value</w:t>
      </w:r>
    </w:p>
    <w:p w14:paraId="06BCA399" w14:textId="77777777" w:rsidR="00352D5F" w:rsidRDefault="00000000">
      <w:pPr>
        <w:pStyle w:val="SectionHeading"/>
      </w:pPr>
      <w:r>
        <w:t>Experience</w:t>
      </w:r>
    </w:p>
    <w:p w14:paraId="0DDCCB8C" w14:textId="1AFF255C" w:rsidR="00352D5F" w:rsidRPr="00B7440B" w:rsidRDefault="005A3D34">
      <w:pPr>
        <w:pStyle w:val="Subsection"/>
        <w:rPr>
          <w:b/>
          <w:bCs w:val="0"/>
          <w:vanish/>
          <w:specVanish/>
        </w:rPr>
      </w:pPr>
      <w:r w:rsidRPr="00B7440B">
        <w:rPr>
          <w:b/>
          <w:bCs w:val="0"/>
        </w:rPr>
        <w:t>FRONTEND DEVELOPER</w:t>
      </w:r>
    </w:p>
    <w:p w14:paraId="51FF2FE9" w14:textId="2B014B60" w:rsidR="00352D5F" w:rsidRPr="006C6190" w:rsidRDefault="00000000" w:rsidP="006C6190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5A3D34">
        <w:t>Aug 11,2025</w:t>
      </w:r>
      <w:r>
        <w:t xml:space="preserve"> </w:t>
      </w:r>
      <w:r w:rsidR="005A3D34">
        <w:t>–</w:t>
      </w:r>
      <w:r>
        <w:t xml:space="preserve"> </w:t>
      </w:r>
      <w:r w:rsidR="005A3D34">
        <w:t>Stilling attending to-date</w:t>
      </w:r>
      <w:r w:rsidR="006C6190">
        <w:t xml:space="preserve"> </w:t>
      </w:r>
      <w:r w:rsidR="005A3D34">
        <w:rPr>
          <w:color w:val="564B3C" w:themeColor="text2"/>
        </w:rPr>
        <w:t>Alusoft technologies Ltd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 w:rsidR="005A3D34">
        <w:rPr>
          <w:color w:val="564B3C" w:themeColor="text2"/>
        </w:rPr>
        <w:t>Topmost Floor Elem Building Opp.</w:t>
      </w:r>
      <w:r w:rsidR="006C6190">
        <w:rPr>
          <w:color w:val="564B3C" w:themeColor="text2"/>
        </w:rPr>
        <w:t xml:space="preserve"> </w:t>
      </w:r>
      <w:r w:rsidR="005A3D34">
        <w:rPr>
          <w:color w:val="564B3C" w:themeColor="text2"/>
        </w:rPr>
        <w:t>IDC Primary School,</w:t>
      </w:r>
      <w:r w:rsidR="006C6190">
        <w:rPr>
          <w:color w:val="564B3C" w:themeColor="text2"/>
        </w:rPr>
        <w:t xml:space="preserve"> </w:t>
      </w:r>
      <w:proofErr w:type="spellStart"/>
      <w:r w:rsidR="005A3D34">
        <w:rPr>
          <w:color w:val="564B3C" w:themeColor="text2"/>
        </w:rPr>
        <w:t>Olopomeji</w:t>
      </w:r>
      <w:proofErr w:type="spellEnd"/>
      <w:r w:rsidR="005A3D34">
        <w:rPr>
          <w:color w:val="564B3C" w:themeColor="text2"/>
        </w:rPr>
        <w:t>,</w:t>
      </w:r>
      <w:r w:rsidR="006C6190">
        <w:rPr>
          <w:color w:val="564B3C" w:themeColor="text2"/>
        </w:rPr>
        <w:t xml:space="preserve"> </w:t>
      </w:r>
      <w:r w:rsidR="005A3D34">
        <w:rPr>
          <w:color w:val="564B3C" w:themeColor="text2"/>
        </w:rPr>
        <w:t>Akobo,</w:t>
      </w:r>
      <w:r w:rsidR="006C6190">
        <w:rPr>
          <w:color w:val="564B3C" w:themeColor="text2"/>
        </w:rPr>
        <w:t xml:space="preserve"> </w:t>
      </w:r>
      <w:proofErr w:type="spellStart"/>
      <w:r w:rsidR="005A3D34">
        <w:rPr>
          <w:color w:val="564B3C" w:themeColor="text2"/>
        </w:rPr>
        <w:t>Ibd</w:t>
      </w:r>
      <w:proofErr w:type="spellEnd"/>
      <w:r w:rsidR="005A3D34">
        <w:rPr>
          <w:color w:val="564B3C" w:themeColor="text2"/>
        </w:rPr>
        <w:t>.</w:t>
      </w:r>
    </w:p>
    <w:p w14:paraId="45DDDA08" w14:textId="474C6DD0" w:rsidR="00352D5F" w:rsidRDefault="00887B0F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- Develop and maintain responsive, user-friendly web interfaces using </w:t>
      </w:r>
      <w:r w:rsidRPr="00B7440B">
        <w:rPr>
          <w:b/>
          <w:bCs/>
          <w:color w:val="000000" w:themeColor="text1"/>
        </w:rPr>
        <w:t>HTML,</w:t>
      </w:r>
      <w:r w:rsidR="00B7440B" w:rsidRPr="00B7440B">
        <w:rPr>
          <w:b/>
          <w:bCs/>
          <w:color w:val="000000" w:themeColor="text1"/>
        </w:rPr>
        <w:t xml:space="preserve"> </w:t>
      </w:r>
      <w:r w:rsidRPr="00B7440B">
        <w:rPr>
          <w:b/>
          <w:bCs/>
          <w:color w:val="000000" w:themeColor="text1"/>
        </w:rPr>
        <w:t>CSS</w:t>
      </w:r>
      <w:r>
        <w:rPr>
          <w:color w:val="000000" w:themeColor="text1"/>
        </w:rPr>
        <w:t xml:space="preserve"> and </w:t>
      </w:r>
      <w:r w:rsidR="00B7440B" w:rsidRPr="00B7440B">
        <w:rPr>
          <w:b/>
          <w:bCs/>
          <w:color w:val="000000" w:themeColor="text1"/>
        </w:rPr>
        <w:t>JavaScrip</w:t>
      </w:r>
      <w:r w:rsidR="00B7440B">
        <w:rPr>
          <w:color w:val="000000" w:themeColor="text1"/>
        </w:rPr>
        <w:t>t.</w:t>
      </w:r>
    </w:p>
    <w:p w14:paraId="6907245B" w14:textId="6BE08334" w:rsidR="00887B0F" w:rsidRDefault="00887B0F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EC202E">
        <w:rPr>
          <w:color w:val="000000" w:themeColor="text1"/>
        </w:rPr>
        <w:t xml:space="preserve">Using </w:t>
      </w:r>
      <w:r w:rsidR="00EC202E" w:rsidRPr="00666910">
        <w:rPr>
          <w:b/>
          <w:bCs/>
          <w:color w:val="000000" w:themeColor="text1"/>
        </w:rPr>
        <w:t>Tailwind CSS</w:t>
      </w:r>
      <w:r w:rsidR="00EC202E">
        <w:rPr>
          <w:color w:val="000000" w:themeColor="text1"/>
        </w:rPr>
        <w:t xml:space="preserve"> as a styling framework</w:t>
      </w:r>
      <w:r w:rsidR="00B7440B">
        <w:rPr>
          <w:color w:val="000000" w:themeColor="text1"/>
        </w:rPr>
        <w:t>.</w:t>
      </w:r>
    </w:p>
    <w:p w14:paraId="5D23363C" w14:textId="39F2FE19" w:rsidR="00887B0F" w:rsidRDefault="00887B0F">
      <w:pPr>
        <w:spacing w:line="264" w:lineRule="auto"/>
        <w:rPr>
          <w:color w:val="000000" w:themeColor="text1"/>
        </w:rPr>
      </w:pPr>
      <w:r>
        <w:rPr>
          <w:color w:val="000000" w:themeColor="text1"/>
        </w:rPr>
        <w:t xml:space="preserve">- Converts </w:t>
      </w:r>
      <w:r w:rsidR="00B7440B">
        <w:rPr>
          <w:color w:val="000000" w:themeColor="text1"/>
        </w:rPr>
        <w:t>UI/UX wireframes and mockups into functional, interactive web pages.</w:t>
      </w:r>
    </w:p>
    <w:p w14:paraId="6B023D52" w14:textId="77777777" w:rsidR="00352D5F" w:rsidRDefault="00000000">
      <w:pPr>
        <w:pStyle w:val="SectionHeading"/>
      </w:pPr>
      <w:r>
        <w:t>Skills</w:t>
      </w:r>
    </w:p>
    <w:p w14:paraId="03EBAB1D" w14:textId="3134AC29" w:rsidR="00EC202E" w:rsidRDefault="00EC202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HTML, CSS, JavaScript</w:t>
      </w:r>
    </w:p>
    <w:p w14:paraId="1C6DAC39" w14:textId="178CF409" w:rsidR="00EC202E" w:rsidRDefault="00EC202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Responsive Web Design (Flexbox, Grid, Media Queries)</w:t>
      </w:r>
    </w:p>
    <w:p w14:paraId="2222BB4C" w14:textId="48786F58" w:rsidR="00EC202E" w:rsidRDefault="00EC202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Dom Manipulation and Event Handling</w:t>
      </w:r>
    </w:p>
    <w:p w14:paraId="72FD7CEB" w14:textId="6A0BDD26" w:rsidR="00EC202E" w:rsidRDefault="00EC202E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Tailwind CSS</w:t>
      </w:r>
    </w:p>
    <w:p w14:paraId="5F31F7FD" w14:textId="77777777" w:rsidR="00352D5F" w:rsidRDefault="00000000">
      <w:pPr>
        <w:pStyle w:val="SectionHeading"/>
      </w:pPr>
      <w:r>
        <w:t>Education</w:t>
      </w:r>
    </w:p>
    <w:p w14:paraId="1B03995A" w14:textId="5F62422D" w:rsidR="00352D5F" w:rsidRDefault="00EC202E">
      <w:pPr>
        <w:pStyle w:val="Subsection"/>
      </w:pPr>
      <w:r>
        <w:rPr>
          <w:color w:val="564B3C" w:themeColor="text2"/>
        </w:rPr>
        <w:t xml:space="preserve">Ladoke Akintola University </w:t>
      </w:r>
      <w:proofErr w:type="gramStart"/>
      <w:r>
        <w:rPr>
          <w:color w:val="564B3C" w:themeColor="text2"/>
        </w:rPr>
        <w:t>Of</w:t>
      </w:r>
      <w:proofErr w:type="gramEnd"/>
      <w:r>
        <w:rPr>
          <w:color w:val="564B3C" w:themeColor="text2"/>
        </w:rPr>
        <w:t xml:space="preserve"> Technology</w:t>
      </w:r>
    </w:p>
    <w:p w14:paraId="741ECF82" w14:textId="00A44916" w:rsidR="00352D5F" w:rsidRDefault="00EC202E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Still pursing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  <w:sdt>
        <w:sdtPr>
          <w:rPr>
            <w:rFonts w:asciiTheme="majorHAnsi" w:eastAsiaTheme="majorEastAsia" w:hAnsiTheme="majorHAnsi" w:cstheme="majorBidi"/>
            <w:color w:val="93A299" w:themeColor="accent1"/>
          </w:rPr>
          <w:id w:val="-379172704"/>
          <w:placeholder>
            <w:docPart w:val="B17556726A2743B29A5D21CC65CD390E"/>
          </w:placeholder>
          <w:temporary/>
          <w:showingPlcHdr/>
          <w:text/>
        </w:sdtPr>
        <w:sdtContent>
          <w:r>
            <w:rPr>
              <w:rFonts w:asciiTheme="majorHAnsi" w:eastAsiaTheme="majorEastAsia" w:hAnsiTheme="majorHAnsi" w:cstheme="majorBidi"/>
              <w:color w:val="93A299" w:themeColor="accent1"/>
            </w:rPr>
            <w:t>[Type the degree]</w:t>
          </w:r>
        </w:sdtContent>
      </w:sdt>
    </w:p>
    <w:p w14:paraId="5D0BA8CF" w14:textId="5F34241A" w:rsidR="00352D5F" w:rsidRDefault="00C8505C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Applied Tailwind CSS to speed up styling and create modern, professional layouts.</w:t>
      </w:r>
    </w:p>
    <w:p w14:paraId="783937D3" w14:textId="58B5579E" w:rsidR="00C8505C" w:rsidRDefault="00C8505C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Converted Figma designs into functional and responsive websites, ensuring a smooth user experience.</w:t>
      </w:r>
    </w:p>
    <w:p w14:paraId="543ACD3F" w14:textId="74CBD26D" w:rsidR="00C8505C" w:rsidRDefault="00C8505C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Published 3 web applications on GitHub showcasing HTML, CSS, JavaScript and Tailwind CSS skills.</w:t>
      </w:r>
    </w:p>
    <w:p w14:paraId="2357ED56" w14:textId="77777777" w:rsidR="00352D5F" w:rsidRDefault="00000000">
      <w:pPr>
        <w:pStyle w:val="SectionHeading"/>
      </w:pPr>
      <w:r>
        <w:t>References</w:t>
      </w:r>
    </w:p>
    <w:p w14:paraId="7F38B170" w14:textId="2452ACEE" w:rsidR="00352D5F" w:rsidRDefault="00C8505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Internship mentors</w:t>
      </w:r>
    </w:p>
    <w:p w14:paraId="0FF36A22" w14:textId="3F3DE921" w:rsidR="00C8505C" w:rsidRDefault="00C8505C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Project supervisors </w:t>
      </w:r>
    </w:p>
    <w:sectPr w:rsidR="00C8505C">
      <w:footerReference w:type="default" r:id="rId10"/>
      <w:headerReference w:type="first" r:id="rId11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D8478" w14:textId="77777777" w:rsidR="00AE0BE8" w:rsidRDefault="00AE0BE8">
      <w:pPr>
        <w:spacing w:after="0" w:line="240" w:lineRule="auto"/>
      </w:pPr>
      <w:r>
        <w:separator/>
      </w:r>
    </w:p>
  </w:endnote>
  <w:endnote w:type="continuationSeparator" w:id="0">
    <w:p w14:paraId="6A96B846" w14:textId="77777777" w:rsidR="00AE0BE8" w:rsidRDefault="00AE0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7F7E4" w14:textId="77777777" w:rsidR="00352D5F" w:rsidRDefault="00000000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EB61A70" wp14:editId="1B210A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F483A3" w14:textId="77777777" w:rsidR="00352D5F" w:rsidRDefault="00352D5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EB61A70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74F483A3" w14:textId="77777777" w:rsidR="00352D5F" w:rsidRDefault="00352D5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D90A28F" wp14:editId="10B940F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92F148" w14:textId="77777777" w:rsidR="00352D5F" w:rsidRDefault="00352D5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D90A28F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" stroked="f" strokeweight="2pt">
              <v:fill opacity="54484f"/>
              <v:textbox inset="2.53903mm,1.2695mm,2.53903mm,1.2695mm">
                <w:txbxContent>
                  <w:p w14:paraId="1892F148" w14:textId="77777777" w:rsidR="00352D5F" w:rsidRDefault="00352D5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DFDDE42" wp14:editId="7F4448F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4B5D3E" w14:textId="77777777" w:rsidR="00352D5F" w:rsidRDefault="00352D5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DFDDE42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" stroked="f" strokeweight=".5pt">
              <v:stroke linestyle="thinThin"/>
              <v:textbox inset="2.53903mm,1.2695mm,2.53903mm,1.2695mm">
                <w:txbxContent>
                  <w:p w14:paraId="054B5D3E" w14:textId="77777777" w:rsidR="00352D5F" w:rsidRDefault="00352D5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B108E5" wp14:editId="17AF241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FA6C81" w14:textId="5F8578C5" w:rsidR="00352D5F" w:rsidRDefault="0000000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E54F5FDFE3584BB6BE0A1485D07E07C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C324A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OLAYIWOLA MARIAM</w:t>
                              </w:r>
                            </w:sdtContent>
                          </w:sdt>
                          <w:r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B108E5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" filled="f" stroked="f" strokeweight="2pt">
              <v:textbox inset="0,0,0,0">
                <w:txbxContent>
                  <w:p w14:paraId="65FA6C81" w14:textId="5F8578C5" w:rsidR="00352D5F" w:rsidRDefault="0000000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E54F5FDFE3584BB6BE0A1485D07E07C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0C324A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OLAYIWOLA MARIAM</w:t>
                        </w:r>
                      </w:sdtContent>
                    </w:sdt>
                    <w:r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37629" w14:textId="77777777" w:rsidR="00AE0BE8" w:rsidRDefault="00AE0BE8">
      <w:pPr>
        <w:spacing w:after="0" w:line="240" w:lineRule="auto"/>
      </w:pPr>
      <w:r>
        <w:separator/>
      </w:r>
    </w:p>
  </w:footnote>
  <w:footnote w:type="continuationSeparator" w:id="0">
    <w:p w14:paraId="57069B48" w14:textId="77777777" w:rsidR="00AE0BE8" w:rsidRDefault="00AE0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EB596" w14:textId="77777777" w:rsidR="00352D5F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094E2B" wp14:editId="410895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8398EC2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14CB2E2" wp14:editId="7677308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0C78CB7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8EE173" wp14:editId="656BD5C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3CA7F1C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92666">
    <w:abstractNumId w:val="5"/>
  </w:num>
  <w:num w:numId="2" w16cid:durableId="1835679675">
    <w:abstractNumId w:val="1"/>
  </w:num>
  <w:num w:numId="3" w16cid:durableId="390615971">
    <w:abstractNumId w:val="2"/>
  </w:num>
  <w:num w:numId="4" w16cid:durableId="2132285539">
    <w:abstractNumId w:val="0"/>
  </w:num>
  <w:num w:numId="5" w16cid:durableId="788085676">
    <w:abstractNumId w:val="4"/>
  </w:num>
  <w:num w:numId="6" w16cid:durableId="950748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9D"/>
    <w:rsid w:val="000C324A"/>
    <w:rsid w:val="001F7FC8"/>
    <w:rsid w:val="00352D5F"/>
    <w:rsid w:val="005A3D34"/>
    <w:rsid w:val="0060724E"/>
    <w:rsid w:val="00666910"/>
    <w:rsid w:val="006C6190"/>
    <w:rsid w:val="00887B0F"/>
    <w:rsid w:val="00920F4F"/>
    <w:rsid w:val="00AE0BE8"/>
    <w:rsid w:val="00B7440B"/>
    <w:rsid w:val="00BB4E0F"/>
    <w:rsid w:val="00C35B9D"/>
    <w:rsid w:val="00C8505C"/>
    <w:rsid w:val="00E1557F"/>
    <w:rsid w:val="00EC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4EFCB"/>
  <w15:docId w15:val="{8EC9102D-250D-4DCF-A414-D51A5023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E35A4BD7E349399470E752E10D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68BA0-A3D9-4FDB-B2AC-DC5B9F00EEC0}"/>
      </w:docPartPr>
      <w:docPartBody>
        <w:p w:rsidR="00B41686" w:rsidRDefault="00000000">
          <w:pPr>
            <w:pStyle w:val="91E35A4BD7E349399470E752E10D26EF"/>
          </w:pPr>
          <w:r>
            <w:t>Choose a building block.</w:t>
          </w:r>
        </w:p>
      </w:docPartBody>
    </w:docPart>
    <w:docPart>
      <w:docPartPr>
        <w:name w:val="3BB1099D963F4E6F9726490EC3E04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DEF1-5C9C-42E6-9642-9EE97E18DDE5}"/>
      </w:docPartPr>
      <w:docPartBody>
        <w:p w:rsidR="00B41686" w:rsidRDefault="00000000">
          <w:pPr>
            <w:pStyle w:val="3BB1099D963F4E6F9726490EC3E04032"/>
          </w:pPr>
          <w:r>
            <w:t>[Type Your Name]</w:t>
          </w:r>
        </w:p>
      </w:docPartBody>
    </w:docPart>
    <w:docPart>
      <w:docPartPr>
        <w:name w:val="754840D8F8E7432EB4FF018E43662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8B7BB-9644-4769-8B16-2A67384D26EA}"/>
      </w:docPartPr>
      <w:docPartBody>
        <w:p w:rsidR="00B41686" w:rsidRDefault="00000000">
          <w:pPr>
            <w:pStyle w:val="754840D8F8E7432EB4FF018E436626BB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B8C664826430436681D975832FB1D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BC15A-F67C-4C98-A340-893D9EBD371F}"/>
      </w:docPartPr>
      <w:docPartBody>
        <w:p w:rsidR="00B41686" w:rsidRDefault="00000000">
          <w:pPr>
            <w:pStyle w:val="B8C664826430436681D975832FB1DF3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FE27C3F87B7F42C0AAB069BEE8259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FF2EF-6DCB-4EBE-806E-F760E503812F}"/>
      </w:docPartPr>
      <w:docPartBody>
        <w:p w:rsidR="00B41686" w:rsidRDefault="00000000">
          <w:pPr>
            <w:pStyle w:val="FE27C3F87B7F42C0AAB069BEE82591C0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7C800D9ACD914E9C8E2B28AFE9FAD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4D0A-B8CA-4A57-9C1F-8550C837A26C}"/>
      </w:docPartPr>
      <w:docPartBody>
        <w:p w:rsidR="00B41686" w:rsidRDefault="00000000">
          <w:pPr>
            <w:pStyle w:val="7C800D9ACD914E9C8E2B28AFE9FADD6A"/>
          </w:pPr>
          <w:r>
            <w:rPr>
              <w:color w:val="4472C4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B17556726A2743B29A5D21CC65CD3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80DAF-5682-47DA-81C0-3A1791B7EA43}"/>
      </w:docPartPr>
      <w:docPartBody>
        <w:p w:rsidR="00B41686" w:rsidRDefault="00000000">
          <w:pPr>
            <w:pStyle w:val="B17556726A2743B29A5D21CC65CD390E"/>
          </w:pPr>
          <w:r>
            <w:rPr>
              <w:rFonts w:asciiTheme="majorHAnsi" w:eastAsiaTheme="majorEastAsia" w:hAnsiTheme="majorHAnsi" w:cstheme="majorBidi"/>
              <w:color w:val="4472C4" w:themeColor="accent1"/>
            </w:rPr>
            <w:t>[Type the degree]</w:t>
          </w:r>
        </w:p>
      </w:docPartBody>
    </w:docPart>
    <w:docPart>
      <w:docPartPr>
        <w:name w:val="E54F5FDFE3584BB6BE0A1485D07E0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E0931-FF16-4E31-8E2E-02A1D1FCF97D}"/>
      </w:docPartPr>
      <w:docPartBody>
        <w:p w:rsidR="00B41686" w:rsidRDefault="00000000">
          <w:pPr>
            <w:pStyle w:val="E54F5FDFE3584BB6BE0A1485D07E07CC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87"/>
    <w:rsid w:val="005B0C87"/>
    <w:rsid w:val="0060724E"/>
    <w:rsid w:val="00920F4F"/>
    <w:rsid w:val="00B41686"/>
    <w:rsid w:val="00E8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E35A4BD7E349399470E752E10D26EF">
    <w:name w:val="91E35A4BD7E349399470E752E10D26EF"/>
  </w:style>
  <w:style w:type="paragraph" w:customStyle="1" w:styleId="3BB1099D963F4E6F9726490EC3E04032">
    <w:name w:val="3BB1099D963F4E6F9726490EC3E04032"/>
  </w:style>
  <w:style w:type="paragraph" w:customStyle="1" w:styleId="754840D8F8E7432EB4FF018E436626BB">
    <w:name w:val="754840D8F8E7432EB4FF018E436626BB"/>
  </w:style>
  <w:style w:type="paragraph" w:customStyle="1" w:styleId="B8C664826430436681D975832FB1DF39">
    <w:name w:val="B8C664826430436681D975832FB1DF39"/>
  </w:style>
  <w:style w:type="paragraph" w:customStyle="1" w:styleId="FE27C3F87B7F42C0AAB069BEE82591C0">
    <w:name w:val="FE27C3F87B7F42C0AAB069BEE82591C0"/>
  </w:style>
  <w:style w:type="paragraph" w:customStyle="1" w:styleId="7C800D9ACD914E9C8E2B28AFE9FADD6A">
    <w:name w:val="7C800D9ACD914E9C8E2B28AFE9FADD6A"/>
  </w:style>
  <w:style w:type="paragraph" w:customStyle="1" w:styleId="B17556726A2743B29A5D21CC65CD390E">
    <w:name w:val="B17556726A2743B29A5D21CC65CD390E"/>
  </w:style>
  <w:style w:type="paragraph" w:customStyle="1" w:styleId="E54F5FDFE3584BB6BE0A1485D07E07CC">
    <w:name w:val="E54F5FDFE3584BB6BE0A1485D07E07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24,OpEYemi area , idi-iroko street , amuloko road, ibadan, oyo state, nigerria.</CompanyAddress>
  <CompanyPhone>09045808495</CompanyPhone>
  <CompanyFax/>
  <CompanyEmail>maryham4real@gmail.com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70B9B1E-6E0A-4487-BA79-863BDD73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OLAYIWOLA MARIAM</dc:creator>
  <cp:lastModifiedBy>Mariam Olayiwola</cp:lastModifiedBy>
  <cp:revision>2</cp:revision>
  <dcterms:created xsi:type="dcterms:W3CDTF">2025-10-13T12:43:00Z</dcterms:created>
  <dcterms:modified xsi:type="dcterms:W3CDTF">2025-10-13T12:43:00Z</dcterms:modified>
</cp:coreProperties>
</file>